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2563" w14:textId="70111491" w:rsidR="00E94641" w:rsidRDefault="00A030C1">
      <w:r>
        <w:t>Lifu Deng</w:t>
      </w:r>
    </w:p>
    <w:p w14:paraId="1F5C001D" w14:textId="40F9A979" w:rsidR="00A030C1" w:rsidRDefault="00A030C1">
      <w:r>
        <w:t>Blanche Cohen</w:t>
      </w:r>
    </w:p>
    <w:p w14:paraId="7970FB30" w14:textId="1F271889" w:rsidR="00A030C1" w:rsidRDefault="00A030C1">
      <w:r>
        <w:t>CS 1030-003</w:t>
      </w:r>
    </w:p>
    <w:p w14:paraId="22512729" w14:textId="3C36593E" w:rsidR="00A030C1" w:rsidRDefault="00A030C1">
      <w:r>
        <w:t>Apr 28, 2023</w:t>
      </w:r>
    </w:p>
    <w:p w14:paraId="0851DCCC" w14:textId="3EC9BEF6" w:rsidR="00A030C1" w:rsidRDefault="00A030C1" w:rsidP="00A030C1">
      <w:pPr>
        <w:jc w:val="center"/>
      </w:pPr>
      <w:r>
        <w:t>Final Project</w:t>
      </w:r>
    </w:p>
    <w:p w14:paraId="5A68298A" w14:textId="088A90FD" w:rsidR="00A030C1" w:rsidRDefault="00A030C1" w:rsidP="00A030C1">
      <w:r>
        <w:t>Data Tools</w:t>
      </w:r>
    </w:p>
    <w:p w14:paraId="7B1729AC" w14:textId="055ABD52" w:rsidR="003F6104" w:rsidRDefault="003F6104" w:rsidP="001454A7">
      <w:r>
        <w:t xml:space="preserve">For Data Tools the I learn that storing data sets can be text files, comma-separated files and the common tools are Spreadsheets and database. To interact with the database, as programmers and data analyst, they often use a query language. The most popular query language </w:t>
      </w:r>
      <w:r w:rsidR="00CE7871">
        <w:t>is</w:t>
      </w:r>
      <w:r>
        <w:t xml:space="preserve"> SQL (Structed Query Language). I</w:t>
      </w:r>
      <w:r w:rsidR="00CE7871">
        <w:t>n the Computing basic statistics, I have learned to use COUNTA, AVERAGE, MIN/MAX, SUM, COUNTAIF and similar IF functions from both Spreadsheets and SQL. For Summarizing you use pivot table and GROUP BY in SQL.</w:t>
      </w:r>
      <w:r w:rsidR="00385BD9">
        <w:t xml:space="preserve"> In the Finding patterns in data sets I learned the spotting trend downward and upward</w:t>
      </w:r>
      <w:r w:rsidR="0018273A">
        <w:t xml:space="preserve"> or no trends</w:t>
      </w:r>
      <w:r w:rsidR="00385BD9">
        <w:t xml:space="preserve"> by looking at the data sets. The data sets can be </w:t>
      </w:r>
      <w:r w:rsidR="005472ED">
        <w:t>visualized,</w:t>
      </w:r>
      <w:r w:rsidR="00385BD9">
        <w:t xml:space="preserve"> and Google trends is a site that visualizes the </w:t>
      </w:r>
      <w:r w:rsidR="00696BF8">
        <w:t xml:space="preserve">popularity of Google search terms over time. </w:t>
      </w:r>
    </w:p>
    <w:p w14:paraId="39A16810" w14:textId="77777777" w:rsidR="001454A7" w:rsidRDefault="001454A7" w:rsidP="003F6104">
      <w:pPr>
        <w:ind w:firstLine="720"/>
      </w:pPr>
    </w:p>
    <w:p w14:paraId="729CACFA" w14:textId="7CD2E6C2" w:rsidR="00A030C1" w:rsidRDefault="00A030C1" w:rsidP="00A030C1">
      <w:r>
        <w:t>Big Data</w:t>
      </w:r>
    </w:p>
    <w:p w14:paraId="1760063F" w14:textId="2B86A72D" w:rsidR="0018273A" w:rsidRDefault="005472ED" w:rsidP="001454A7">
      <w:r>
        <w:t xml:space="preserve">In this lesson I have learned where big data comes from and the ways we can use it. The big data is data coming from one very large source. Most of the time, big data is a collection of data from lots of little sources. The ways to use data are scientific research, digital libraries, medical records, and user-facing applications. For each different ways they gave examples like Data.gov, Internet Archive, MRI, CT scan, and Facebook.com etc. </w:t>
      </w:r>
      <w:r w:rsidR="002D1C8A">
        <w:t xml:space="preserve">The challenge of big data </w:t>
      </w:r>
      <w:r w:rsidR="001454A7">
        <w:t>is</w:t>
      </w:r>
      <w:r w:rsidR="002D1C8A">
        <w:t xml:space="preserve"> storage, processing and responsible use for unbelievable data that been generated every single day. </w:t>
      </w:r>
    </w:p>
    <w:p w14:paraId="042A4B72" w14:textId="4BDED1A9" w:rsidR="00A030C1" w:rsidRDefault="00A030C1" w:rsidP="00A030C1">
      <w:r>
        <w:lastRenderedPageBreak/>
        <w:t>Bias In Machine Learning</w:t>
      </w:r>
    </w:p>
    <w:p w14:paraId="56505DA6" w14:textId="4B4CB8B2" w:rsidR="001454A7" w:rsidRDefault="000C7712" w:rsidP="00A030C1">
      <w:pPr>
        <w:rPr>
          <w:lang w:eastAsia="zh-CN"/>
        </w:rPr>
      </w:pPr>
      <w:r>
        <w:t xml:space="preserve">From </w:t>
      </w:r>
      <w:r w:rsidR="002E5E48">
        <w:t xml:space="preserve">Machine Learning Algorithms I have learned </w:t>
      </w:r>
      <w:r w:rsidR="00B24BF4">
        <w:t xml:space="preserve">three general approaches: </w:t>
      </w:r>
      <w:r w:rsidR="00B62D7D">
        <w:t>reinforcement learning</w:t>
      </w:r>
      <w:r w:rsidR="00BC7BA8">
        <w:t>, un</w:t>
      </w:r>
      <w:r w:rsidR="002F4F0B">
        <w:t>supervised machine learning, supervised machine learning.</w:t>
      </w:r>
      <w:r w:rsidR="004E6799">
        <w:rPr>
          <w:rFonts w:hint="eastAsia"/>
          <w:lang w:eastAsia="zh-CN"/>
        </w:rPr>
        <w:t xml:space="preserve"> An</w:t>
      </w:r>
      <w:r w:rsidR="004E6799">
        <w:rPr>
          <w:lang w:eastAsia="zh-CN"/>
        </w:rPr>
        <w:t xml:space="preserve"> increasingly popular approach </w:t>
      </w:r>
      <w:r w:rsidR="00A52E40">
        <w:rPr>
          <w:lang w:eastAsia="zh-CN"/>
        </w:rPr>
        <w:t>to supervised machine learning is the neural network.</w:t>
      </w:r>
      <w:r w:rsidR="00A404EA">
        <w:rPr>
          <w:lang w:eastAsia="zh-CN"/>
        </w:rPr>
        <w:t xml:space="preserve"> A neural network operates similarly to how we think brains work</w:t>
      </w:r>
      <w:r w:rsidR="00F01766">
        <w:rPr>
          <w:lang w:eastAsia="zh-CN"/>
        </w:rPr>
        <w:t xml:space="preserve">, with input flowing through many layers of “neurons” and eventually leading to an output. </w:t>
      </w:r>
      <w:r w:rsidR="00082878">
        <w:rPr>
          <w:rFonts w:hint="eastAsia"/>
          <w:lang w:eastAsia="zh-CN"/>
        </w:rPr>
        <w:t>T</w:t>
      </w:r>
      <w:r w:rsidR="00082878">
        <w:rPr>
          <w:lang w:eastAsia="zh-CN"/>
        </w:rPr>
        <w:t>hey also</w:t>
      </w:r>
      <w:r w:rsidR="00C053FE">
        <w:rPr>
          <w:lang w:eastAsia="zh-CN"/>
        </w:rPr>
        <w:t xml:space="preserve"> explained how to </w:t>
      </w:r>
      <w:r w:rsidR="001F51AF">
        <w:rPr>
          <w:lang w:eastAsia="zh-CN"/>
        </w:rPr>
        <w:t>train</w:t>
      </w:r>
      <w:r w:rsidR="00C053FE">
        <w:rPr>
          <w:lang w:eastAsia="zh-CN"/>
        </w:rPr>
        <w:t xml:space="preserve"> a network, </w:t>
      </w:r>
      <w:r w:rsidR="004F393E">
        <w:rPr>
          <w:lang w:eastAsia="zh-CN"/>
        </w:rPr>
        <w:t xml:space="preserve">so now I have </w:t>
      </w:r>
      <w:r w:rsidR="00540B13">
        <w:rPr>
          <w:lang w:eastAsia="zh-CN"/>
        </w:rPr>
        <w:t>an idea</w:t>
      </w:r>
      <w:r w:rsidR="004F393E">
        <w:rPr>
          <w:lang w:eastAsia="zh-CN"/>
        </w:rPr>
        <w:t xml:space="preserve"> about how </w:t>
      </w:r>
      <w:r w:rsidR="00BF5FF6">
        <w:rPr>
          <w:lang w:eastAsia="zh-CN"/>
        </w:rPr>
        <w:t xml:space="preserve">training a network can help the neural network </w:t>
      </w:r>
      <w:r w:rsidR="00540B13">
        <w:rPr>
          <w:lang w:eastAsia="zh-CN"/>
        </w:rPr>
        <w:t>get</w:t>
      </w:r>
      <w:r w:rsidR="00652160">
        <w:rPr>
          <w:lang w:eastAsia="zh-CN"/>
        </w:rPr>
        <w:t xml:space="preserve"> better </w:t>
      </w:r>
      <w:r w:rsidR="00C64BF6">
        <w:rPr>
          <w:lang w:eastAsia="zh-CN"/>
        </w:rPr>
        <w:t xml:space="preserve">accuracy </w:t>
      </w:r>
      <w:r w:rsidR="00E812B8">
        <w:rPr>
          <w:lang w:eastAsia="zh-CN"/>
        </w:rPr>
        <w:t>on classify an object.</w:t>
      </w:r>
      <w:r w:rsidR="003F7A20">
        <w:rPr>
          <w:lang w:eastAsia="zh-CN"/>
        </w:rPr>
        <w:t xml:space="preserve"> They have another name called “artificial intelligence” which is </w:t>
      </w:r>
      <w:r w:rsidR="00540B13">
        <w:rPr>
          <w:lang w:eastAsia="zh-CN"/>
        </w:rPr>
        <w:t>A.I.,</w:t>
      </w:r>
      <w:r w:rsidR="00E30A24">
        <w:rPr>
          <w:lang w:eastAsia="zh-CN"/>
        </w:rPr>
        <w:t xml:space="preserve"> but if the</w:t>
      </w:r>
      <w:r w:rsidR="00716EAB">
        <w:rPr>
          <w:lang w:eastAsia="zh-CN"/>
        </w:rPr>
        <w:t xml:space="preserve"> biased</w:t>
      </w:r>
      <w:r w:rsidR="00E30A24">
        <w:rPr>
          <w:lang w:eastAsia="zh-CN"/>
        </w:rPr>
        <w:t xml:space="preserve"> training data feeds to A.</w:t>
      </w:r>
      <w:r w:rsidR="00E30A24">
        <w:rPr>
          <w:rFonts w:hint="eastAsia"/>
          <w:lang w:eastAsia="zh-CN"/>
        </w:rPr>
        <w:t>I.</w:t>
      </w:r>
      <w:r w:rsidR="00716EAB">
        <w:rPr>
          <w:lang w:eastAsia="zh-CN"/>
        </w:rPr>
        <w:t xml:space="preserve"> then th</w:t>
      </w:r>
      <w:r w:rsidR="00163302">
        <w:rPr>
          <w:lang w:eastAsia="zh-CN"/>
        </w:rPr>
        <w:t xml:space="preserve">e algorithm is biased and that is more often than </w:t>
      </w:r>
      <w:r w:rsidR="00540B13">
        <w:rPr>
          <w:lang w:eastAsia="zh-CN"/>
        </w:rPr>
        <w:t>it’s not biased.</w:t>
      </w:r>
      <w:r w:rsidR="001A35EC">
        <w:rPr>
          <w:lang w:eastAsia="zh-CN"/>
        </w:rPr>
        <w:t xml:space="preserve"> </w:t>
      </w:r>
      <w:r w:rsidR="00BF746D">
        <w:rPr>
          <w:lang w:eastAsia="zh-CN"/>
        </w:rPr>
        <w:t>I learned about different types of bias</w:t>
      </w:r>
      <w:r w:rsidR="0000326F">
        <w:rPr>
          <w:lang w:eastAsia="zh-CN"/>
        </w:rPr>
        <w:t xml:space="preserve"> in machine learning such as bias in predictive algorithms</w:t>
      </w:r>
      <w:r w:rsidR="007E057A">
        <w:rPr>
          <w:lang w:eastAsia="zh-CN"/>
        </w:rPr>
        <w:t xml:space="preserve">, facial </w:t>
      </w:r>
      <w:r w:rsidR="00A04B24">
        <w:rPr>
          <w:lang w:eastAsia="zh-CN"/>
        </w:rPr>
        <w:t>recognition,</w:t>
      </w:r>
      <w:r w:rsidR="007E057A">
        <w:rPr>
          <w:lang w:eastAsia="zh-CN"/>
        </w:rPr>
        <w:t xml:space="preserve"> and language translation. </w:t>
      </w:r>
      <w:r w:rsidR="00CF47B4">
        <w:rPr>
          <w:lang w:eastAsia="zh-CN"/>
        </w:rPr>
        <w:t xml:space="preserve">Overall, </w:t>
      </w:r>
      <w:r w:rsidR="00E632F6">
        <w:rPr>
          <w:lang w:eastAsia="zh-CN"/>
        </w:rPr>
        <w:t>this</w:t>
      </w:r>
      <w:r w:rsidR="00CF47B4">
        <w:rPr>
          <w:lang w:eastAsia="zh-CN"/>
        </w:rPr>
        <w:t xml:space="preserve"> </w:t>
      </w:r>
      <w:r w:rsidR="00533DA9">
        <w:rPr>
          <w:lang w:eastAsia="zh-CN"/>
        </w:rPr>
        <w:t>lesson</w:t>
      </w:r>
      <w:r w:rsidR="00CF47B4">
        <w:rPr>
          <w:lang w:eastAsia="zh-CN"/>
        </w:rPr>
        <w:t xml:space="preserve"> is important to understand the possib</w:t>
      </w:r>
      <w:r w:rsidR="00A04B24">
        <w:rPr>
          <w:lang w:eastAsia="zh-CN"/>
        </w:rPr>
        <w:t>le bias</w:t>
      </w:r>
      <w:r w:rsidR="00533DA9">
        <w:rPr>
          <w:lang w:eastAsia="zh-CN"/>
        </w:rPr>
        <w:t xml:space="preserve"> in machine learning. </w:t>
      </w:r>
      <w:r w:rsidR="00A87761">
        <w:rPr>
          <w:lang w:eastAsia="zh-CN"/>
        </w:rPr>
        <w:t xml:space="preserve">Specifically, the A.I. age is already </w:t>
      </w:r>
      <w:r w:rsidR="000F43FB">
        <w:rPr>
          <w:lang w:eastAsia="zh-CN"/>
        </w:rPr>
        <w:t>here,</w:t>
      </w:r>
      <w:r w:rsidR="00A87761">
        <w:rPr>
          <w:lang w:eastAsia="zh-CN"/>
        </w:rPr>
        <w:t xml:space="preserve"> we should be aware of </w:t>
      </w:r>
      <w:r w:rsidR="006465D3">
        <w:rPr>
          <w:lang w:eastAsia="zh-CN"/>
        </w:rPr>
        <w:t xml:space="preserve">the </w:t>
      </w:r>
      <w:r w:rsidR="00500D2C">
        <w:rPr>
          <w:lang w:eastAsia="zh-CN"/>
        </w:rPr>
        <w:t>biased</w:t>
      </w:r>
      <w:r w:rsidR="006465D3">
        <w:rPr>
          <w:lang w:eastAsia="zh-CN"/>
        </w:rPr>
        <w:t xml:space="preserve"> information that A.I. generate </w:t>
      </w:r>
      <w:r w:rsidR="00950733">
        <w:rPr>
          <w:lang w:eastAsia="zh-CN"/>
        </w:rPr>
        <w:t xml:space="preserve">could </w:t>
      </w:r>
      <w:r w:rsidR="00452292">
        <w:rPr>
          <w:lang w:eastAsia="zh-CN"/>
        </w:rPr>
        <w:t>potentially</w:t>
      </w:r>
      <w:r w:rsidR="00500D2C">
        <w:rPr>
          <w:lang w:eastAsia="zh-CN"/>
        </w:rPr>
        <w:t xml:space="preserve"> misinform </w:t>
      </w:r>
      <w:r w:rsidR="00452292">
        <w:rPr>
          <w:lang w:eastAsia="zh-CN"/>
        </w:rPr>
        <w:t>its</w:t>
      </w:r>
      <w:r w:rsidR="00500D2C">
        <w:rPr>
          <w:lang w:eastAsia="zh-CN"/>
        </w:rPr>
        <w:t xml:space="preserve"> user</w:t>
      </w:r>
      <w:r w:rsidR="00452292">
        <w:rPr>
          <w:lang w:eastAsia="zh-CN"/>
        </w:rPr>
        <w:t>s</w:t>
      </w:r>
      <w:r w:rsidR="00500D2C">
        <w:rPr>
          <w:lang w:eastAsia="zh-CN"/>
        </w:rPr>
        <w:t>.</w:t>
      </w:r>
    </w:p>
    <w:p w14:paraId="641AAE03" w14:textId="77777777" w:rsidR="00452292" w:rsidRDefault="00452292" w:rsidP="00A030C1">
      <w:pPr>
        <w:rPr>
          <w:lang w:eastAsia="zh-CN"/>
        </w:rPr>
      </w:pPr>
    </w:p>
    <w:p w14:paraId="63457361" w14:textId="5956702F" w:rsidR="00500D2C" w:rsidRDefault="00500D2C" w:rsidP="00A030C1">
      <w:pPr>
        <w:rPr>
          <w:lang w:eastAsia="zh-CN"/>
        </w:rPr>
      </w:pPr>
      <w:r>
        <w:rPr>
          <w:lang w:eastAsia="zh-CN"/>
        </w:rPr>
        <w:t>Unit Test</w:t>
      </w:r>
    </w:p>
    <w:p w14:paraId="335DFC04" w14:textId="38C10667" w:rsidR="00500D2C" w:rsidRDefault="00390C4E" w:rsidP="00A030C1">
      <w:pPr>
        <w:rPr>
          <w:rFonts w:hint="eastAsia"/>
          <w:lang w:eastAsia="zh-CN"/>
        </w:rPr>
      </w:pPr>
      <w:r>
        <w:rPr>
          <w:lang w:eastAsia="zh-CN"/>
        </w:rPr>
        <w:t xml:space="preserve">The experience with </w:t>
      </w:r>
      <w:r w:rsidR="00787D5F">
        <w:rPr>
          <w:lang w:eastAsia="zh-CN"/>
        </w:rPr>
        <w:t>the Unit</w:t>
      </w:r>
      <w:r>
        <w:rPr>
          <w:lang w:eastAsia="zh-CN"/>
        </w:rPr>
        <w:t xml:space="preserve"> Test was good, because </w:t>
      </w:r>
      <w:r w:rsidR="009F5CE6">
        <w:rPr>
          <w:lang w:eastAsia="zh-CN"/>
        </w:rPr>
        <w:t xml:space="preserve">for each lesson the </w:t>
      </w:r>
      <w:r w:rsidR="00787D5F">
        <w:rPr>
          <w:lang w:eastAsia="zh-CN"/>
        </w:rPr>
        <w:t>practice was well designed. Although the questions could be hard to</w:t>
      </w:r>
      <w:r w:rsidR="00454986">
        <w:rPr>
          <w:lang w:eastAsia="zh-CN"/>
        </w:rPr>
        <w:t xml:space="preserve"> understand </w:t>
      </w:r>
      <w:r w:rsidR="00416900">
        <w:rPr>
          <w:lang w:eastAsia="zh-CN"/>
        </w:rPr>
        <w:t>sometimes,</w:t>
      </w:r>
      <w:r w:rsidR="00454986">
        <w:rPr>
          <w:lang w:eastAsia="zh-CN"/>
        </w:rPr>
        <w:t xml:space="preserve"> and I have got</w:t>
      </w:r>
      <w:r w:rsidR="00416900">
        <w:rPr>
          <w:lang w:eastAsia="zh-CN"/>
        </w:rPr>
        <w:t xml:space="preserve"> numerous wrong answers during these practices</w:t>
      </w:r>
      <w:r w:rsidR="00DC5514">
        <w:rPr>
          <w:lang w:eastAsia="zh-CN"/>
        </w:rPr>
        <w:t xml:space="preserve"> and the questions for the same practice could not be the same. But I think </w:t>
      </w:r>
      <w:r w:rsidR="004F0997">
        <w:rPr>
          <w:lang w:eastAsia="zh-CN"/>
        </w:rPr>
        <w:t xml:space="preserve">the essential concepts for these </w:t>
      </w:r>
      <w:r w:rsidR="00DD466F">
        <w:rPr>
          <w:lang w:eastAsia="zh-CN"/>
        </w:rPr>
        <w:t>practices’</w:t>
      </w:r>
      <w:r w:rsidR="004F0997">
        <w:rPr>
          <w:lang w:eastAsia="zh-CN"/>
        </w:rPr>
        <w:t xml:space="preserve"> questions are the same for each lesson</w:t>
      </w:r>
      <w:r w:rsidR="001B4A8B">
        <w:rPr>
          <w:lang w:eastAsia="zh-CN"/>
        </w:rPr>
        <w:t xml:space="preserve">, and they will explain when you are wrong for your answer I think this </w:t>
      </w:r>
      <w:r w:rsidR="001C1F41">
        <w:rPr>
          <w:lang w:eastAsia="zh-CN"/>
        </w:rPr>
        <w:t xml:space="preserve">design could help me better understand the concepts. So I would say </w:t>
      </w:r>
      <w:r w:rsidR="00DD466F">
        <w:rPr>
          <w:lang w:eastAsia="zh-CN"/>
        </w:rPr>
        <w:t xml:space="preserve">the Unit Test served its purpose. </w:t>
      </w:r>
    </w:p>
    <w:sectPr w:rsidR="0050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84877611">
    <w:abstractNumId w:val="11"/>
  </w:num>
  <w:num w:numId="2" w16cid:durableId="530731738">
    <w:abstractNumId w:val="10"/>
  </w:num>
  <w:num w:numId="3" w16cid:durableId="985664040">
    <w:abstractNumId w:val="13"/>
  </w:num>
  <w:num w:numId="4" w16cid:durableId="2905740">
    <w:abstractNumId w:val="12"/>
  </w:num>
  <w:num w:numId="5" w16cid:durableId="1065489662">
    <w:abstractNumId w:val="9"/>
  </w:num>
  <w:num w:numId="6" w16cid:durableId="468665561">
    <w:abstractNumId w:val="7"/>
  </w:num>
  <w:num w:numId="7" w16cid:durableId="1334455157">
    <w:abstractNumId w:val="6"/>
  </w:num>
  <w:num w:numId="8" w16cid:durableId="443158786">
    <w:abstractNumId w:val="5"/>
  </w:num>
  <w:num w:numId="9" w16cid:durableId="1548301110">
    <w:abstractNumId w:val="4"/>
  </w:num>
  <w:num w:numId="10" w16cid:durableId="1474829848">
    <w:abstractNumId w:val="8"/>
  </w:num>
  <w:num w:numId="11" w16cid:durableId="860509030">
    <w:abstractNumId w:val="3"/>
  </w:num>
  <w:num w:numId="12" w16cid:durableId="840509387">
    <w:abstractNumId w:val="2"/>
  </w:num>
  <w:num w:numId="13" w16cid:durableId="2113041697">
    <w:abstractNumId w:val="1"/>
  </w:num>
  <w:num w:numId="14" w16cid:durableId="1465541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C1"/>
    <w:rsid w:val="000005E5"/>
    <w:rsid w:val="0000326F"/>
    <w:rsid w:val="00082878"/>
    <w:rsid w:val="000C7712"/>
    <w:rsid w:val="000F43FB"/>
    <w:rsid w:val="00127964"/>
    <w:rsid w:val="001454A7"/>
    <w:rsid w:val="00163302"/>
    <w:rsid w:val="0018273A"/>
    <w:rsid w:val="001A35EC"/>
    <w:rsid w:val="001B4A8B"/>
    <w:rsid w:val="001C1F41"/>
    <w:rsid w:val="001F51AF"/>
    <w:rsid w:val="002D1C8A"/>
    <w:rsid w:val="002D272D"/>
    <w:rsid w:val="002E5E48"/>
    <w:rsid w:val="002F4F0B"/>
    <w:rsid w:val="00385BD9"/>
    <w:rsid w:val="00390C4E"/>
    <w:rsid w:val="003F6104"/>
    <w:rsid w:val="003F7A20"/>
    <w:rsid w:val="00416900"/>
    <w:rsid w:val="00442B3C"/>
    <w:rsid w:val="00452292"/>
    <w:rsid w:val="00454986"/>
    <w:rsid w:val="004E6799"/>
    <w:rsid w:val="004F0997"/>
    <w:rsid w:val="004F393E"/>
    <w:rsid w:val="00500D2C"/>
    <w:rsid w:val="00533DA9"/>
    <w:rsid w:val="00540B13"/>
    <w:rsid w:val="005472ED"/>
    <w:rsid w:val="006465D3"/>
    <w:rsid w:val="00652160"/>
    <w:rsid w:val="00696BF8"/>
    <w:rsid w:val="00716EAB"/>
    <w:rsid w:val="00787D5F"/>
    <w:rsid w:val="007E057A"/>
    <w:rsid w:val="00950733"/>
    <w:rsid w:val="009F5CE6"/>
    <w:rsid w:val="00A030C1"/>
    <w:rsid w:val="00A04B24"/>
    <w:rsid w:val="00A404EA"/>
    <w:rsid w:val="00A52E40"/>
    <w:rsid w:val="00A87761"/>
    <w:rsid w:val="00B24BF4"/>
    <w:rsid w:val="00B62D7D"/>
    <w:rsid w:val="00BC7BA8"/>
    <w:rsid w:val="00BF0036"/>
    <w:rsid w:val="00BF5FF6"/>
    <w:rsid w:val="00BF746D"/>
    <w:rsid w:val="00C053FE"/>
    <w:rsid w:val="00C64BF6"/>
    <w:rsid w:val="00CE7871"/>
    <w:rsid w:val="00CF47B4"/>
    <w:rsid w:val="00D87780"/>
    <w:rsid w:val="00DC5514"/>
    <w:rsid w:val="00DD466F"/>
    <w:rsid w:val="00E30A24"/>
    <w:rsid w:val="00E632F6"/>
    <w:rsid w:val="00E812B8"/>
    <w:rsid w:val="00E94641"/>
    <w:rsid w:val="00F01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6872"/>
  <w15:chartTrackingRefBased/>
  <w15:docId w15:val="{6AD524AE-8C5E-4AAD-BFD6-579E56E0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Date">
    <w:name w:val="Date"/>
    <w:basedOn w:val="Normal"/>
    <w:next w:val="Normal"/>
    <w:link w:val="DateChar"/>
    <w:uiPriority w:val="99"/>
    <w:semiHidden/>
    <w:unhideWhenUsed/>
    <w:rsid w:val="00A030C1"/>
  </w:style>
  <w:style w:type="character" w:customStyle="1" w:styleId="DateChar">
    <w:name w:val="Date Char"/>
    <w:basedOn w:val="DefaultParagraphFont"/>
    <w:link w:val="Date"/>
    <w:uiPriority w:val="99"/>
    <w:semiHidden/>
    <w:rsid w:val="00A03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gl\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3566</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邓力夫</dc:creator>
  <cp:lastModifiedBy>Deng Lifu</cp:lastModifiedBy>
  <cp:revision>51</cp:revision>
  <dcterms:created xsi:type="dcterms:W3CDTF">2023-04-30T16:57:00Z</dcterms:created>
  <dcterms:modified xsi:type="dcterms:W3CDTF">2023-05-04T00:54:00Z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